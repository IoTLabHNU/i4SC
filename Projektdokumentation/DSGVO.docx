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51" w:rsidRPr="00CE7480" w:rsidRDefault="00E56051" w:rsidP="00831F22">
      <w:pPr>
        <w:pStyle w:val="KeinLeerraum"/>
        <w:shd w:val="clear" w:color="auto" w:fill="FFFFFF" w:themeFill="background1"/>
        <w:spacing w:line="280" w:lineRule="atLeast"/>
        <w:jc w:val="both"/>
        <w:rPr>
          <w:rFonts w:ascii="Arial" w:hAnsi="Arial" w:cs="Arial"/>
          <w:sz w:val="18"/>
          <w:szCs w:val="18"/>
        </w:rPr>
      </w:pPr>
    </w:p>
    <w:p w:rsidR="00CE7480" w:rsidRPr="00CE7480" w:rsidRDefault="00CE7480" w:rsidP="00CE7480">
      <w:pPr>
        <w:pStyle w:val="berschrift1"/>
        <w:rPr>
          <w:rFonts w:ascii="Arial" w:hAnsi="Arial" w:cs="Arial"/>
        </w:rPr>
      </w:pPr>
      <w:r w:rsidRPr="00CE7480">
        <w:rPr>
          <w:rFonts w:ascii="Arial" w:hAnsi="Arial" w:cs="Arial"/>
        </w:rPr>
        <w:t>Einwilligungserklärung</w:t>
      </w:r>
      <w:r w:rsidR="00BC3E4B">
        <w:rPr>
          <w:rFonts w:ascii="Arial" w:hAnsi="Arial" w:cs="Arial"/>
        </w:rPr>
        <w:t xml:space="preserve"> zur Verarbeitung personenbezogener Daten</w:t>
      </w:r>
      <w:r w:rsidR="00353530">
        <w:rPr>
          <w:rFonts w:ascii="Arial" w:hAnsi="Arial" w:cs="Arial"/>
        </w:rPr>
        <w:t xml:space="preserve"> durch die Hochschule Neu-Ulm</w:t>
      </w:r>
    </w:p>
    <w:p w:rsidR="00CE7480" w:rsidRDefault="00CE7480" w:rsidP="00CE7480"/>
    <w:p w:rsidR="00CE7480" w:rsidRPr="00B03A62" w:rsidRDefault="00CE7480" w:rsidP="00CE7480">
      <w:pPr>
        <w:spacing w:after="120"/>
        <w:rPr>
          <w:rFonts w:ascii="Arial" w:hAnsi="Arial" w:cs="Arial"/>
          <w:sz w:val="20"/>
          <w:szCs w:val="20"/>
        </w:rPr>
      </w:pPr>
    </w:p>
    <w:p w:rsidR="00CE7480" w:rsidRPr="00B03A62" w:rsidRDefault="00CE7480" w:rsidP="00CE7480">
      <w:pPr>
        <w:spacing w:after="120"/>
        <w:rPr>
          <w:rFonts w:ascii="Arial" w:hAnsi="Arial" w:cs="Arial"/>
          <w:sz w:val="20"/>
          <w:szCs w:val="20"/>
        </w:rPr>
      </w:pPr>
    </w:p>
    <w:p w:rsidR="00CE7480" w:rsidRPr="00B03A62" w:rsidRDefault="00B03A62" w:rsidP="00CE748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</w:t>
      </w:r>
      <w:r w:rsidR="006A1297">
        <w:rPr>
          <w:rFonts w:ascii="Arial" w:hAnsi="Arial" w:cs="Arial"/>
          <w:sz w:val="20"/>
          <w:szCs w:val="20"/>
        </w:rPr>
        <w:t xml:space="preserve">Abteilung XXX / die Fakultät XXX der </w:t>
      </w:r>
      <w:r>
        <w:rPr>
          <w:rFonts w:ascii="Arial" w:hAnsi="Arial" w:cs="Arial"/>
          <w:sz w:val="20"/>
          <w:szCs w:val="20"/>
        </w:rPr>
        <w:t>Hochschule Neu-Ulm beabsichtig</w:t>
      </w:r>
      <w:r w:rsidR="00D107F9">
        <w:rPr>
          <w:rFonts w:ascii="Arial" w:hAnsi="Arial" w:cs="Arial"/>
          <w:sz w:val="20"/>
          <w:szCs w:val="20"/>
        </w:rPr>
        <w:t>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</w:p>
    <w:p w:rsidR="00CE7480" w:rsidRPr="00B03A62" w:rsidRDefault="00CE7480" w:rsidP="00CE7480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CE7480" w:rsidRPr="00B03A62" w:rsidRDefault="00CE7480" w:rsidP="00CE7480">
      <w:pPr>
        <w:spacing w:after="120"/>
        <w:rPr>
          <w:rFonts w:ascii="Arial" w:hAnsi="Arial" w:cs="Arial"/>
          <w:b/>
          <w:bCs/>
          <w:sz w:val="20"/>
          <w:szCs w:val="20"/>
        </w:rPr>
      </w:pPr>
      <w:r w:rsidRPr="00B03A62">
        <w:rPr>
          <w:rFonts w:ascii="Arial" w:hAnsi="Arial" w:cs="Arial"/>
          <w:b/>
          <w:bCs/>
          <w:sz w:val="20"/>
          <w:szCs w:val="20"/>
        </w:rPr>
        <w:t>[Zweckbeschreibung =&gt; möglichst genau und umfangreich]</w:t>
      </w:r>
    </w:p>
    <w:p w:rsidR="00CE7480" w:rsidRDefault="00CE7480" w:rsidP="00CE7480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B03A62" w:rsidRPr="00B03A62" w:rsidRDefault="00B03A62" w:rsidP="00CE7480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>Hierzu werden folgende personenbezogenen Daten von Ihnen verarbeitet:</w:t>
      </w:r>
    </w:p>
    <w:p w:rsidR="00B03A62" w:rsidRPr="00B03A62" w:rsidRDefault="00B03A62" w:rsidP="00B03A62">
      <w:pPr>
        <w:spacing w:after="1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Name, Vorname, Geburtsdatum, E-Mail …</w:t>
      </w:r>
    </w:p>
    <w:p w:rsidR="00B03A62" w:rsidRPr="00B03A62" w:rsidRDefault="00B03A62" w:rsidP="00B03A62">
      <w:pPr>
        <w:spacing w:after="120"/>
        <w:rPr>
          <w:rFonts w:ascii="Arial" w:hAnsi="Arial" w:cs="Arial"/>
          <w:b/>
          <w:bCs/>
          <w:sz w:val="20"/>
          <w:szCs w:val="20"/>
        </w:rPr>
      </w:pPr>
      <w:r w:rsidRPr="00B03A62">
        <w:rPr>
          <w:rFonts w:ascii="Arial" w:hAnsi="Arial" w:cs="Arial"/>
          <w:b/>
          <w:bCs/>
          <w:sz w:val="20"/>
          <w:szCs w:val="20"/>
        </w:rPr>
        <w:t>[weitere personenbezogene Daten können ergänzt werden]</w:t>
      </w:r>
    </w:p>
    <w:p w:rsidR="00CE7480" w:rsidRPr="00B03A62" w:rsidRDefault="00CE7480" w:rsidP="00CE7480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Für die beschriebene Verarbeitung benötigen wir Ihr Einverständnis. </w:t>
      </w:r>
      <w:r w:rsidR="002E2BD1">
        <w:rPr>
          <w:rFonts w:ascii="Arial" w:hAnsi="Arial" w:cs="Arial"/>
          <w:sz w:val="20"/>
          <w:szCs w:val="20"/>
        </w:rPr>
        <w:t xml:space="preserve">Bitte füllen untenstehende Einwilligungserklärung aus und senden diese an ________________________ </w:t>
      </w:r>
      <w:r w:rsidR="00EB418F" w:rsidRPr="00EB418F">
        <w:rPr>
          <w:rFonts w:ascii="Arial" w:hAnsi="Arial" w:cs="Arial"/>
          <w:b/>
          <w:sz w:val="20"/>
          <w:szCs w:val="20"/>
        </w:rPr>
        <w:t>[</w:t>
      </w:r>
      <w:r w:rsidR="00EB418F">
        <w:rPr>
          <w:rFonts w:ascii="Arial" w:hAnsi="Arial" w:cs="Arial"/>
          <w:b/>
          <w:sz w:val="20"/>
          <w:szCs w:val="20"/>
        </w:rPr>
        <w:t>ergänzen].</w:t>
      </w:r>
    </w:p>
    <w:p w:rsid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</w:p>
    <w:p w:rsidR="00B03A62" w:rsidRP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>Die vollständigen Datenschutzinformationen finden Sie auf unserer Homepage https://www.hs-neu-ulm.de/datenschutz/.</w:t>
      </w:r>
    </w:p>
    <w:p w:rsidR="00B03A62" w:rsidRP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</w:p>
    <w:p w:rsidR="00B03A62" w:rsidRP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 xml:space="preserve">Bei Fragen können Sie </w:t>
      </w:r>
      <w:r w:rsidRPr="00B03A62">
        <w:rPr>
          <w:rFonts w:ascii="Arial" w:hAnsi="Arial" w:cs="Arial"/>
          <w:b/>
          <w:bCs/>
          <w:sz w:val="20"/>
          <w:szCs w:val="20"/>
        </w:rPr>
        <w:t>unseren Datenschutzbeauftragten unter dsb@hs-neu-ulm.de</w:t>
      </w:r>
      <w:r w:rsidRPr="00B03A62">
        <w:rPr>
          <w:rFonts w:ascii="Arial" w:hAnsi="Arial" w:cs="Arial"/>
          <w:sz w:val="20"/>
          <w:szCs w:val="20"/>
        </w:rPr>
        <w:t xml:space="preserve"> erreichen.</w:t>
      </w:r>
    </w:p>
    <w:p w:rsidR="00B03A62" w:rsidRP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</w:p>
    <w:p w:rsidR="002E2BD1" w:rsidRDefault="002E2BD1" w:rsidP="00B03A62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:rsidR="002E2BD1" w:rsidRDefault="002E2BD1" w:rsidP="00B03A62">
      <w:pPr>
        <w:spacing w:after="120"/>
        <w:rPr>
          <w:rFonts w:ascii="Arial" w:hAnsi="Arial" w:cs="Arial"/>
          <w:b/>
          <w:sz w:val="20"/>
          <w:szCs w:val="20"/>
        </w:rPr>
      </w:pPr>
    </w:p>
    <w:p w:rsidR="002E2BD1" w:rsidRPr="002E2BD1" w:rsidRDefault="002E2BD1" w:rsidP="00B03A62">
      <w:pPr>
        <w:spacing w:after="120"/>
        <w:rPr>
          <w:rFonts w:ascii="Arial" w:hAnsi="Arial" w:cs="Arial"/>
          <w:b/>
          <w:sz w:val="20"/>
          <w:szCs w:val="20"/>
        </w:rPr>
      </w:pPr>
      <w:r w:rsidRPr="002E2BD1">
        <w:rPr>
          <w:rFonts w:ascii="Arial" w:hAnsi="Arial" w:cs="Arial"/>
          <w:b/>
          <w:sz w:val="20"/>
          <w:szCs w:val="20"/>
        </w:rPr>
        <w:t>Einwilligungserklärung</w:t>
      </w:r>
    </w:p>
    <w:p w:rsidR="002E2BD1" w:rsidRDefault="002E2BD1" w:rsidP="00B03A62">
      <w:pPr>
        <w:spacing w:after="120"/>
        <w:rPr>
          <w:rFonts w:ascii="Arial" w:hAnsi="Arial" w:cs="Arial"/>
          <w:sz w:val="20"/>
          <w:szCs w:val="20"/>
        </w:rPr>
      </w:pPr>
    </w:p>
    <w:p w:rsidR="00B03A62" w:rsidRPr="00B03A62" w:rsidRDefault="00B03A62" w:rsidP="00B03A62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>Ich stimme zu, dass meine personenbezogene</w:t>
      </w:r>
      <w:r>
        <w:rPr>
          <w:rFonts w:ascii="Arial" w:hAnsi="Arial" w:cs="Arial"/>
          <w:sz w:val="20"/>
          <w:szCs w:val="20"/>
        </w:rPr>
        <w:t>n</w:t>
      </w:r>
      <w:r w:rsidRPr="00B03A62">
        <w:rPr>
          <w:rFonts w:ascii="Arial" w:hAnsi="Arial" w:cs="Arial"/>
          <w:sz w:val="20"/>
          <w:szCs w:val="20"/>
        </w:rPr>
        <w:t xml:space="preserve"> Daten </w:t>
      </w:r>
      <w:r>
        <w:rPr>
          <w:rFonts w:ascii="Arial" w:hAnsi="Arial" w:cs="Arial"/>
          <w:sz w:val="20"/>
          <w:szCs w:val="20"/>
        </w:rPr>
        <w:t xml:space="preserve">zu oben beschriebenen Zweck </w:t>
      </w:r>
      <w:r w:rsidRPr="00B03A62">
        <w:rPr>
          <w:rFonts w:ascii="Arial" w:hAnsi="Arial" w:cs="Arial"/>
          <w:sz w:val="20"/>
          <w:szCs w:val="20"/>
        </w:rPr>
        <w:t>durch die Hochschule Neu-Ulm verarbeitet werden und</w:t>
      </w:r>
      <w:r w:rsidRPr="00B03A62">
        <w:rPr>
          <w:rFonts w:ascii="Arial" w:hAnsi="Arial" w:cs="Arial"/>
          <w:b/>
          <w:bCs/>
          <w:sz w:val="20"/>
          <w:szCs w:val="20"/>
        </w:rPr>
        <w:t xml:space="preserve"> [ggf. Besonderheiten ergänzen].</w:t>
      </w:r>
    </w:p>
    <w:p w:rsidR="00CE7480" w:rsidRPr="00B03A62" w:rsidRDefault="00CE7480" w:rsidP="00CE7480">
      <w:pPr>
        <w:spacing w:after="120"/>
        <w:rPr>
          <w:rFonts w:ascii="Arial" w:hAnsi="Arial" w:cs="Arial"/>
          <w:sz w:val="20"/>
          <w:szCs w:val="20"/>
        </w:rPr>
      </w:pPr>
    </w:p>
    <w:p w:rsidR="00CE7480" w:rsidRPr="00B03A62" w:rsidRDefault="00CE7480" w:rsidP="00CE7480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 xml:space="preserve">Diese Einwilligung ist freiwillig. Ich kann meine Einwilligung, jederzeit für die Zukunft widerrufen, ohne dass die Rechtmäßigkeit der aufgrund der Einwilligung bis zum Widerruf erfolgten Verarbeitung gemäß Art. 6 Abs. 1 </w:t>
      </w:r>
      <w:proofErr w:type="spellStart"/>
      <w:r w:rsidRPr="00B03A62">
        <w:rPr>
          <w:rFonts w:ascii="Arial" w:hAnsi="Arial" w:cs="Arial"/>
          <w:sz w:val="20"/>
          <w:szCs w:val="20"/>
        </w:rPr>
        <w:t>lit</w:t>
      </w:r>
      <w:proofErr w:type="spellEnd"/>
      <w:r w:rsidRPr="00B03A62">
        <w:rPr>
          <w:rFonts w:ascii="Arial" w:hAnsi="Arial" w:cs="Arial"/>
          <w:sz w:val="20"/>
          <w:szCs w:val="20"/>
        </w:rPr>
        <w:t>. a DSGVO berührt wird.</w:t>
      </w:r>
      <w:r w:rsidR="00251974" w:rsidRPr="00B03A62">
        <w:rPr>
          <w:rFonts w:ascii="Arial" w:hAnsi="Arial" w:cs="Arial"/>
          <w:sz w:val="20"/>
          <w:szCs w:val="20"/>
        </w:rPr>
        <w:t xml:space="preserve"> </w:t>
      </w:r>
    </w:p>
    <w:p w:rsidR="00251974" w:rsidRPr="00B03A62" w:rsidRDefault="00C82FF7" w:rsidP="00CE7480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>Den Widerruf richte ich an</w:t>
      </w:r>
      <w:r w:rsidR="00251974" w:rsidRPr="00B03A62">
        <w:rPr>
          <w:rFonts w:ascii="Arial" w:hAnsi="Arial" w:cs="Arial"/>
          <w:sz w:val="20"/>
          <w:szCs w:val="20"/>
        </w:rPr>
        <w:t>:</w:t>
      </w:r>
      <w:r w:rsidR="00251974" w:rsidRPr="00B03A62">
        <w:rPr>
          <w:rFonts w:ascii="Arial" w:hAnsi="Arial" w:cs="Arial"/>
          <w:sz w:val="20"/>
          <w:szCs w:val="20"/>
        </w:rPr>
        <w:tab/>
        <w:t>xxx@hs-neu-ulm.de</w:t>
      </w:r>
    </w:p>
    <w:p w:rsidR="00CE7480" w:rsidRPr="00B03A62" w:rsidRDefault="00CE7480" w:rsidP="00CE7480">
      <w:pPr>
        <w:spacing w:after="120"/>
        <w:rPr>
          <w:rFonts w:ascii="Arial" w:hAnsi="Arial" w:cs="Arial"/>
          <w:sz w:val="20"/>
          <w:szCs w:val="20"/>
        </w:rPr>
      </w:pPr>
    </w:p>
    <w:p w:rsidR="00BC3E4B" w:rsidRPr="00B03A62" w:rsidRDefault="00BC3E4B" w:rsidP="00CE7480">
      <w:pPr>
        <w:spacing w:after="120"/>
        <w:rPr>
          <w:rFonts w:ascii="Arial" w:hAnsi="Arial" w:cs="Arial"/>
          <w:sz w:val="20"/>
          <w:szCs w:val="20"/>
        </w:rPr>
      </w:pPr>
    </w:p>
    <w:p w:rsidR="00CE7480" w:rsidRPr="00B03A62" w:rsidRDefault="00CE7480" w:rsidP="00CE7480">
      <w:pPr>
        <w:spacing w:after="120"/>
        <w:rPr>
          <w:rFonts w:ascii="Arial" w:hAnsi="Arial" w:cs="Arial"/>
          <w:sz w:val="20"/>
          <w:szCs w:val="20"/>
        </w:rPr>
      </w:pPr>
      <w:r w:rsidRPr="00B03A62">
        <w:rPr>
          <w:rFonts w:ascii="Arial" w:hAnsi="Arial" w:cs="Arial"/>
          <w:sz w:val="20"/>
          <w:szCs w:val="20"/>
        </w:rPr>
        <w:t>Ort, Datum</w:t>
      </w:r>
      <w:r w:rsidRPr="00B03A62">
        <w:rPr>
          <w:rFonts w:ascii="Arial" w:hAnsi="Arial" w:cs="Arial"/>
          <w:sz w:val="20"/>
          <w:szCs w:val="20"/>
        </w:rPr>
        <w:tab/>
      </w:r>
      <w:r w:rsidRPr="00B03A62">
        <w:rPr>
          <w:rFonts w:ascii="Arial" w:hAnsi="Arial" w:cs="Arial"/>
          <w:sz w:val="20"/>
          <w:szCs w:val="20"/>
        </w:rPr>
        <w:tab/>
      </w:r>
      <w:r w:rsidRPr="00B03A62">
        <w:rPr>
          <w:rFonts w:ascii="Arial" w:hAnsi="Arial" w:cs="Arial"/>
          <w:sz w:val="20"/>
          <w:szCs w:val="20"/>
        </w:rPr>
        <w:tab/>
        <w:t>Unterschrift</w:t>
      </w:r>
    </w:p>
    <w:p w:rsidR="00CE2077" w:rsidRPr="00B03A62" w:rsidRDefault="00CE2077" w:rsidP="00CE2077">
      <w:pPr>
        <w:spacing w:after="120"/>
        <w:rPr>
          <w:rFonts w:ascii="Arial" w:hAnsi="Arial" w:cs="Arial"/>
          <w:sz w:val="20"/>
          <w:szCs w:val="20"/>
        </w:rPr>
      </w:pPr>
    </w:p>
    <w:p w:rsidR="00CE2077" w:rsidRPr="00B03A62" w:rsidRDefault="00CE2077" w:rsidP="00CE2077">
      <w:pPr>
        <w:spacing w:after="120"/>
        <w:rPr>
          <w:rFonts w:ascii="Arial" w:hAnsi="Arial" w:cs="Arial"/>
          <w:sz w:val="20"/>
          <w:szCs w:val="20"/>
        </w:rPr>
      </w:pPr>
    </w:p>
    <w:p w:rsidR="00CE2077" w:rsidRPr="00B03A62" w:rsidRDefault="00CE2077" w:rsidP="00CE2077">
      <w:pPr>
        <w:spacing w:after="120"/>
        <w:rPr>
          <w:rFonts w:ascii="Arial" w:hAnsi="Arial" w:cs="Arial"/>
          <w:sz w:val="20"/>
          <w:szCs w:val="20"/>
        </w:rPr>
      </w:pPr>
    </w:p>
    <w:p w:rsidR="00B03A62" w:rsidRPr="00B03A62" w:rsidRDefault="00B03A62">
      <w:pPr>
        <w:spacing w:after="120"/>
        <w:rPr>
          <w:rFonts w:ascii="Arial" w:hAnsi="Arial" w:cs="Arial"/>
          <w:sz w:val="20"/>
          <w:szCs w:val="20"/>
        </w:rPr>
      </w:pPr>
    </w:p>
    <w:sectPr w:rsidR="00B03A62" w:rsidRPr="00B03A62" w:rsidSect="00DB3C7E">
      <w:headerReference w:type="default" r:id="rId7"/>
      <w:footerReference w:type="default" r:id="rId8"/>
      <w:pgSz w:w="11906" w:h="16838"/>
      <w:pgMar w:top="1417" w:right="1417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61" w:rsidRDefault="00205261" w:rsidP="00604980">
      <w:r>
        <w:separator/>
      </w:r>
    </w:p>
  </w:endnote>
  <w:endnote w:type="continuationSeparator" w:id="0">
    <w:p w:rsidR="00205261" w:rsidRDefault="00205261" w:rsidP="0060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6"/>
        <w:szCs w:val="16"/>
      </w:rPr>
      <w:id w:val="2132818328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04980" w:rsidRPr="00604980" w:rsidRDefault="00604980">
            <w:pPr>
              <w:pStyle w:val="Fuzeile"/>
              <w:jc w:val="right"/>
              <w:rPr>
                <w:rFonts w:ascii="Verdana" w:hAnsi="Verdana"/>
                <w:sz w:val="16"/>
                <w:szCs w:val="16"/>
              </w:rPr>
            </w:pPr>
            <w:r w:rsidRPr="005D7F1C">
              <w:rPr>
                <w:rFonts w:ascii="Verdana" w:hAnsi="Verdana"/>
                <w:bCs/>
                <w:sz w:val="16"/>
                <w:szCs w:val="16"/>
              </w:rPr>
              <w:fldChar w:fldCharType="begin"/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instrText>PAGE</w:instrText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fldChar w:fldCharType="separate"/>
            </w:r>
            <w:r w:rsidR="00D107F9">
              <w:rPr>
                <w:rFonts w:ascii="Verdana" w:hAnsi="Verdana"/>
                <w:bCs/>
                <w:noProof/>
                <w:sz w:val="16"/>
                <w:szCs w:val="16"/>
              </w:rPr>
              <w:t>1</w:t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fldChar w:fldCharType="end"/>
            </w:r>
            <w:r w:rsidRPr="005D7F1C">
              <w:rPr>
                <w:rFonts w:ascii="Verdana" w:hAnsi="Verdana"/>
                <w:sz w:val="16"/>
                <w:szCs w:val="16"/>
              </w:rPr>
              <w:t xml:space="preserve"> l </w:t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fldChar w:fldCharType="begin"/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instrText>NUMPAGES</w:instrText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fldChar w:fldCharType="separate"/>
            </w:r>
            <w:r w:rsidR="00D107F9">
              <w:rPr>
                <w:rFonts w:ascii="Verdana" w:hAnsi="Verdana"/>
                <w:bCs/>
                <w:noProof/>
                <w:sz w:val="16"/>
                <w:szCs w:val="16"/>
              </w:rPr>
              <w:t>1</w:t>
            </w:r>
            <w:r w:rsidRPr="005D7F1C">
              <w:rPr>
                <w:rFonts w:ascii="Verdana" w:hAnsi="Verdana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604980" w:rsidRDefault="006049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61" w:rsidRDefault="00205261" w:rsidP="00604980">
      <w:r>
        <w:separator/>
      </w:r>
    </w:p>
  </w:footnote>
  <w:footnote w:type="continuationSeparator" w:id="0">
    <w:p w:rsidR="00205261" w:rsidRDefault="00205261" w:rsidP="00604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C7E" w:rsidRPr="00DB3C7E" w:rsidRDefault="00DB3C7E" w:rsidP="00DB3C7E">
    <w:pPr>
      <w:pStyle w:val="Kopfzeile"/>
      <w:ind w:left="-1417"/>
    </w:pPr>
    <w:r>
      <w:rPr>
        <w:noProof/>
      </w:rPr>
      <w:drawing>
        <wp:inline distT="0" distB="0" distL="0" distR="0" wp14:anchorId="19AF2E39" wp14:editId="708D0257">
          <wp:extent cx="7553325" cy="1188720"/>
          <wp:effectExtent l="0" t="0" r="9525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188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D8D"/>
    <w:multiLevelType w:val="hybridMultilevel"/>
    <w:tmpl w:val="385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004"/>
    <w:multiLevelType w:val="hybridMultilevel"/>
    <w:tmpl w:val="26FCF30C"/>
    <w:lvl w:ilvl="0" w:tplc="5A38A9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4AE"/>
    <w:multiLevelType w:val="hybridMultilevel"/>
    <w:tmpl w:val="F954B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6BF"/>
    <w:multiLevelType w:val="hybridMultilevel"/>
    <w:tmpl w:val="645CA01E"/>
    <w:lvl w:ilvl="0" w:tplc="FA2E7E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31A"/>
    <w:multiLevelType w:val="hybridMultilevel"/>
    <w:tmpl w:val="8FEE3C96"/>
    <w:lvl w:ilvl="0" w:tplc="B6B85DA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685D"/>
    <w:multiLevelType w:val="hybridMultilevel"/>
    <w:tmpl w:val="267EF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33317"/>
    <w:multiLevelType w:val="hybridMultilevel"/>
    <w:tmpl w:val="7F6AA98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B29C1"/>
    <w:multiLevelType w:val="hybridMultilevel"/>
    <w:tmpl w:val="AEC6722C"/>
    <w:lvl w:ilvl="0" w:tplc="E3B64216">
      <w:start w:val="2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5257"/>
    <w:multiLevelType w:val="hybridMultilevel"/>
    <w:tmpl w:val="11287FBE"/>
    <w:lvl w:ilvl="0" w:tplc="0E16B5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D5255C"/>
    <w:multiLevelType w:val="hybridMultilevel"/>
    <w:tmpl w:val="C3BA4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413"/>
    <w:multiLevelType w:val="hybridMultilevel"/>
    <w:tmpl w:val="D8526F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42C4F"/>
    <w:multiLevelType w:val="hybridMultilevel"/>
    <w:tmpl w:val="6750CD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54141"/>
    <w:multiLevelType w:val="hybridMultilevel"/>
    <w:tmpl w:val="023AC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C7C20"/>
    <w:multiLevelType w:val="hybridMultilevel"/>
    <w:tmpl w:val="42787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F42ED"/>
    <w:multiLevelType w:val="hybridMultilevel"/>
    <w:tmpl w:val="95543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B39EC"/>
    <w:multiLevelType w:val="hybridMultilevel"/>
    <w:tmpl w:val="91B20178"/>
    <w:lvl w:ilvl="0" w:tplc="87D21D9E">
      <w:start w:val="11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E181715"/>
    <w:multiLevelType w:val="hybridMultilevel"/>
    <w:tmpl w:val="4CDCFC64"/>
    <w:lvl w:ilvl="0" w:tplc="E3B64216">
      <w:start w:val="2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D11E43"/>
    <w:multiLevelType w:val="hybridMultilevel"/>
    <w:tmpl w:val="34D8A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E6BEE"/>
    <w:multiLevelType w:val="hybridMultilevel"/>
    <w:tmpl w:val="2AA0B782"/>
    <w:lvl w:ilvl="0" w:tplc="B6B85DA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439B2"/>
    <w:multiLevelType w:val="hybridMultilevel"/>
    <w:tmpl w:val="37645E94"/>
    <w:lvl w:ilvl="0" w:tplc="9BFE055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16828"/>
    <w:multiLevelType w:val="hybridMultilevel"/>
    <w:tmpl w:val="9D262608"/>
    <w:lvl w:ilvl="0" w:tplc="73144F1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A27EA8"/>
    <w:multiLevelType w:val="hybridMultilevel"/>
    <w:tmpl w:val="9732FEA8"/>
    <w:lvl w:ilvl="0" w:tplc="3734515C">
      <w:start w:val="1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15"/>
  </w:num>
  <w:num w:numId="8">
    <w:abstractNumId w:val="21"/>
  </w:num>
  <w:num w:numId="9">
    <w:abstractNumId w:val="4"/>
  </w:num>
  <w:num w:numId="10">
    <w:abstractNumId w:val="14"/>
  </w:num>
  <w:num w:numId="11">
    <w:abstractNumId w:val="11"/>
  </w:num>
  <w:num w:numId="12">
    <w:abstractNumId w:val="18"/>
  </w:num>
  <w:num w:numId="13">
    <w:abstractNumId w:val="7"/>
  </w:num>
  <w:num w:numId="14">
    <w:abstractNumId w:val="6"/>
  </w:num>
  <w:num w:numId="15">
    <w:abstractNumId w:val="0"/>
  </w:num>
  <w:num w:numId="16">
    <w:abstractNumId w:val="16"/>
  </w:num>
  <w:num w:numId="17">
    <w:abstractNumId w:val="8"/>
  </w:num>
  <w:num w:numId="18">
    <w:abstractNumId w:val="13"/>
  </w:num>
  <w:num w:numId="19">
    <w:abstractNumId w:val="20"/>
  </w:num>
  <w:num w:numId="20">
    <w:abstractNumId w:val="1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61"/>
    <w:rsid w:val="00000BCE"/>
    <w:rsid w:val="0003354A"/>
    <w:rsid w:val="000474C7"/>
    <w:rsid w:val="00080657"/>
    <w:rsid w:val="000A4984"/>
    <w:rsid w:val="000C79AE"/>
    <w:rsid w:val="000D1536"/>
    <w:rsid w:val="000E74BA"/>
    <w:rsid w:val="000F1E46"/>
    <w:rsid w:val="0013732E"/>
    <w:rsid w:val="00140AAB"/>
    <w:rsid w:val="00142B65"/>
    <w:rsid w:val="00184B6E"/>
    <w:rsid w:val="001B09B9"/>
    <w:rsid w:val="001C5DF2"/>
    <w:rsid w:val="001D734A"/>
    <w:rsid w:val="00205261"/>
    <w:rsid w:val="0020648C"/>
    <w:rsid w:val="00212A3F"/>
    <w:rsid w:val="00213C71"/>
    <w:rsid w:val="00234F36"/>
    <w:rsid w:val="00251974"/>
    <w:rsid w:val="00282B11"/>
    <w:rsid w:val="00292F13"/>
    <w:rsid w:val="002D53C3"/>
    <w:rsid w:val="002E2BD1"/>
    <w:rsid w:val="00327F7C"/>
    <w:rsid w:val="00335341"/>
    <w:rsid w:val="00353530"/>
    <w:rsid w:val="00362AB4"/>
    <w:rsid w:val="00383D1E"/>
    <w:rsid w:val="003A0685"/>
    <w:rsid w:val="003B048B"/>
    <w:rsid w:val="003D41D4"/>
    <w:rsid w:val="003D597A"/>
    <w:rsid w:val="00475448"/>
    <w:rsid w:val="004831A6"/>
    <w:rsid w:val="004C5B55"/>
    <w:rsid w:val="00531A29"/>
    <w:rsid w:val="00550080"/>
    <w:rsid w:val="005518CD"/>
    <w:rsid w:val="00557E45"/>
    <w:rsid w:val="005945BF"/>
    <w:rsid w:val="005D7F1C"/>
    <w:rsid w:val="00604980"/>
    <w:rsid w:val="0066308C"/>
    <w:rsid w:val="006733E9"/>
    <w:rsid w:val="006758B2"/>
    <w:rsid w:val="0069161A"/>
    <w:rsid w:val="006A1297"/>
    <w:rsid w:val="006A4D77"/>
    <w:rsid w:val="006C7713"/>
    <w:rsid w:val="006D6293"/>
    <w:rsid w:val="00716B20"/>
    <w:rsid w:val="00790CA9"/>
    <w:rsid w:val="00795BF7"/>
    <w:rsid w:val="007A6C59"/>
    <w:rsid w:val="007C7F23"/>
    <w:rsid w:val="007F771A"/>
    <w:rsid w:val="00831F22"/>
    <w:rsid w:val="008329FF"/>
    <w:rsid w:val="00842363"/>
    <w:rsid w:val="00864C51"/>
    <w:rsid w:val="00881831"/>
    <w:rsid w:val="008937B6"/>
    <w:rsid w:val="00906F67"/>
    <w:rsid w:val="0093440B"/>
    <w:rsid w:val="00956BFA"/>
    <w:rsid w:val="00966C8B"/>
    <w:rsid w:val="0098209F"/>
    <w:rsid w:val="009A5FBD"/>
    <w:rsid w:val="009B3337"/>
    <w:rsid w:val="009C1784"/>
    <w:rsid w:val="009D57AE"/>
    <w:rsid w:val="009E58D0"/>
    <w:rsid w:val="00A36288"/>
    <w:rsid w:val="00A53E62"/>
    <w:rsid w:val="00B03A62"/>
    <w:rsid w:val="00B17672"/>
    <w:rsid w:val="00B47AD9"/>
    <w:rsid w:val="00B56640"/>
    <w:rsid w:val="00B62B1E"/>
    <w:rsid w:val="00B757A4"/>
    <w:rsid w:val="00B800E5"/>
    <w:rsid w:val="00BB7161"/>
    <w:rsid w:val="00BC3E4B"/>
    <w:rsid w:val="00BF652D"/>
    <w:rsid w:val="00C82FF7"/>
    <w:rsid w:val="00CA2B63"/>
    <w:rsid w:val="00CC1AB4"/>
    <w:rsid w:val="00CD5637"/>
    <w:rsid w:val="00CE0A4F"/>
    <w:rsid w:val="00CE1174"/>
    <w:rsid w:val="00CE2077"/>
    <w:rsid w:val="00CE7480"/>
    <w:rsid w:val="00D013CA"/>
    <w:rsid w:val="00D07F0C"/>
    <w:rsid w:val="00D107F9"/>
    <w:rsid w:val="00D35F6C"/>
    <w:rsid w:val="00D81A6E"/>
    <w:rsid w:val="00DB3C7E"/>
    <w:rsid w:val="00DE398C"/>
    <w:rsid w:val="00E12F0D"/>
    <w:rsid w:val="00E56051"/>
    <w:rsid w:val="00EB418F"/>
    <w:rsid w:val="00EC447F"/>
    <w:rsid w:val="00ED63C9"/>
    <w:rsid w:val="00ED681D"/>
    <w:rsid w:val="00EE32D2"/>
    <w:rsid w:val="00EF4888"/>
    <w:rsid w:val="00F17145"/>
    <w:rsid w:val="00F268FD"/>
    <w:rsid w:val="00FA2F84"/>
    <w:rsid w:val="00F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7F4BD58"/>
  <w15:docId w15:val="{B5A7C59B-B880-4A9C-8A05-79130957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1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7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63C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4236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6049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4980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049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4980"/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D07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Standard"/>
    <w:rsid w:val="00CE7480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E7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54D275C9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Neu-Ulm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Stumpf</dc:creator>
  <cp:lastModifiedBy>Wolf, Michaela</cp:lastModifiedBy>
  <cp:revision>12</cp:revision>
  <cp:lastPrinted>2014-01-22T10:49:00Z</cp:lastPrinted>
  <dcterms:created xsi:type="dcterms:W3CDTF">2018-06-07T12:15:00Z</dcterms:created>
  <dcterms:modified xsi:type="dcterms:W3CDTF">2018-06-12T13:51:00Z</dcterms:modified>
</cp:coreProperties>
</file>